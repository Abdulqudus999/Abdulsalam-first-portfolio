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7D371B78DA5F42AABEB83E49598254C6"/>
        </w:placeholder>
        <w:docPartList>
          <w:docPartGallery w:val="Quick Parts"/>
          <w:docPartCategory w:val=" Resume Name"/>
        </w:docPartList>
      </w:sdtPr>
      <w:sdtEndPr/>
      <w:sdtContent>
        <w:p w14:paraId="348F00F4" w14:textId="0C11C8BA" w:rsidR="003A7930" w:rsidRDefault="006C330A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EB81FFA1B5F54D37B5CE1FDA6D63926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979F9">
                <w:t>abdulsalam abdulqudus olaide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59D975A7420442EA8C62912CB00A617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6D24532D" w14:textId="22219075" w:rsidR="003A7930" w:rsidRDefault="002979F9">
              <w:pPr>
                <w:pStyle w:val="NoSpacing"/>
              </w:pPr>
              <w:r>
                <w:t>Abdulsalamolaide958@gmail.com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EFD82442DCBC44BA90DC8EDAD57A6A8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2597CA94" w14:textId="634BCEC6" w:rsidR="003A7930" w:rsidRDefault="002979F9">
              <w:pPr>
                <w:pStyle w:val="NoSpacing"/>
              </w:pPr>
              <w:r>
                <w:t>Osogbo, Osun State, Nigeria.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C5E107402EF94FB29D3FD8B7162E6D00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4B435287" w14:textId="1CCF2EEB" w:rsidR="003A7930" w:rsidRDefault="002979F9">
              <w:pPr>
                <w:pStyle w:val="NoSpacing"/>
              </w:pPr>
              <w:r>
                <w:t>+2348148047998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6998573A0BA84DE6A552272B1AECEC80"/>
            </w:placeholder>
            <w:text/>
          </w:sdtPr>
          <w:sdtEndPr>
            <w:rPr>
              <w:rStyle w:val="PlaceholderText"/>
            </w:rPr>
          </w:sdtEndPr>
          <w:sdtContent>
            <w:p w14:paraId="70C1D8CF" w14:textId="527EB591" w:rsidR="003A7930" w:rsidRDefault="002979F9">
              <w:r>
                <w:rPr>
                  <w:rStyle w:val="PlaceholderText"/>
                  <w:color w:val="000000"/>
                </w:rPr>
                <w:t>Abdulsalamabdulqus.com</w:t>
              </w:r>
            </w:p>
          </w:sdtContent>
        </w:sdt>
        <w:p w14:paraId="57A7803F" w14:textId="77777777" w:rsidR="003A7930" w:rsidRDefault="006C330A"/>
      </w:sdtContent>
    </w:sdt>
    <w:p w14:paraId="4FEFE540" w14:textId="77777777" w:rsidR="003A7930" w:rsidRDefault="006C330A">
      <w:pPr>
        <w:pStyle w:val="SectionHeading"/>
      </w:pPr>
      <w:r>
        <w:t>Objectives</w:t>
      </w:r>
    </w:p>
    <w:p w14:paraId="413AA576" w14:textId="6F49AADC" w:rsidR="003A7930" w:rsidRDefault="002979F9">
      <w:r>
        <w:t>FRONT-END DEVELOPER</w:t>
      </w:r>
    </w:p>
    <w:p w14:paraId="01EA7836" w14:textId="77777777" w:rsidR="003A7930" w:rsidRDefault="006C330A">
      <w:pPr>
        <w:pStyle w:val="SectionHeading"/>
      </w:pPr>
      <w:r>
        <w:t>Education</w:t>
      </w:r>
    </w:p>
    <w:p w14:paraId="1B126904" w14:textId="1AB84A77" w:rsidR="003A7930" w:rsidRDefault="002979F9">
      <w:pPr>
        <w:pStyle w:val="Subsection"/>
      </w:pPr>
      <w:r>
        <w:t>ELERINMOSA INSTITUTE OF TECHNOLOGY</w:t>
      </w:r>
    </w:p>
    <w:p w14:paraId="2C53772D" w14:textId="54E16D1C" w:rsidR="003A7930" w:rsidRDefault="002979F9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 xml:space="preserve">2022 - </w:t>
      </w:r>
      <w:proofErr w:type="gramStart"/>
      <w:r>
        <w:rPr>
          <w:b/>
          <w:bCs/>
          <w:i/>
          <w:iCs/>
          <w:color w:val="D1282E" w:themeColor="text2"/>
        </w:rPr>
        <w:t>2024</w:t>
      </w:r>
      <w:r w:rsidR="006C330A">
        <w:t xml:space="preserve">  </w:t>
      </w:r>
      <w:r>
        <w:t>National</w:t>
      </w:r>
      <w:proofErr w:type="gramEnd"/>
      <w:r>
        <w:t xml:space="preserve"> Innovative Diploma (NID)</w:t>
      </w:r>
    </w:p>
    <w:sdt>
      <w:sdtPr>
        <w:id w:val="208384134"/>
        <w:placeholder>
          <w:docPart w:val="BF9F2CFFB31841F692145F9AA11EEC10"/>
        </w:placeholder>
        <w:temporary/>
        <w:showingPlcHdr/>
        <w:text/>
      </w:sdtPr>
      <w:sdtEndPr/>
      <w:sdtContent>
        <w:p w14:paraId="190FD716" w14:textId="77777777" w:rsidR="003A7930" w:rsidRDefault="006C330A">
          <w:pPr>
            <w:pStyle w:val="ListParagraph"/>
            <w:numPr>
              <w:ilvl w:val="0"/>
              <w:numId w:val="4"/>
            </w:numPr>
            <w:ind w:hanging="288"/>
          </w:pPr>
          <w:r>
            <w:t>[Type list of accomplishments]</w:t>
          </w:r>
        </w:p>
      </w:sdtContent>
    </w:sdt>
    <w:p w14:paraId="0FBB2363" w14:textId="77777777" w:rsidR="003A7930" w:rsidRDefault="006C330A">
      <w:pPr>
        <w:pStyle w:val="SectionHeading"/>
      </w:pPr>
      <w:r>
        <w:t>Experience</w:t>
      </w:r>
    </w:p>
    <w:p w14:paraId="19494FE1" w14:textId="77777777" w:rsidR="003A7930" w:rsidRDefault="006C330A">
      <w:pPr>
        <w:pStyle w:val="Subsection"/>
        <w:rPr>
          <w:vanish/>
          <w:specVanish/>
        </w:rPr>
      </w:pPr>
      <w:sdt>
        <w:sdtPr>
          <w:id w:val="-605802410"/>
          <w:placeholder>
            <w:docPart w:val="80E24C9A05C14E2FB358EAB87BCD5BD9"/>
          </w:placeholder>
          <w:temporary/>
          <w:showingPlcHdr/>
        </w:sdtPr>
        <w:sdtEndPr/>
        <w:sdtContent>
          <w:r>
            <w:t>[Type the company name]</w:t>
          </w:r>
        </w:sdtContent>
      </w:sdt>
    </w:p>
    <w:p w14:paraId="2C8A2615" w14:textId="77777777" w:rsidR="003A7930" w:rsidRDefault="006C330A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sdt>
        <w:sdtPr>
          <w:rPr>
            <w:rFonts w:asciiTheme="majorHAnsi" w:eastAsiaTheme="majorEastAsia" w:hAnsiTheme="majorHAnsi" w:cstheme="majorBidi"/>
            <w:color w:val="7A7A7A" w:themeColor="accent1"/>
            <w:sz w:val="26"/>
            <w:szCs w:val="26"/>
          </w:rPr>
          <w:id w:val="-1663929623"/>
          <w:placeholder>
            <w:docPart w:val="E74C6E920F9D4FC6B9387593266D538C"/>
          </w:placeholder>
          <w:temporary/>
          <w:showingPlcHdr/>
        </w:sdtPr>
        <w:sdtEndPr/>
        <w:sdtContent>
          <w:r>
            <w:rPr>
              <w:rFonts w:asciiTheme="majorHAnsi" w:eastAsiaTheme="majorEastAsia" w:hAnsiTheme="majorHAnsi" w:cstheme="majorBidi"/>
              <w:color w:val="7A7A7A" w:themeColor="accent1"/>
              <w:sz w:val="26"/>
              <w:szCs w:val="26"/>
            </w:rPr>
            <w:t>[Type the company address]</w:t>
          </w:r>
        </w:sdtContent>
      </w:sdt>
    </w:p>
    <w:p w14:paraId="4AE3C813" w14:textId="77777777" w:rsidR="003A7930" w:rsidRDefault="006C330A">
      <w:pPr>
        <w:rPr>
          <w:rStyle w:val="Emphasis"/>
        </w:rPr>
      </w:pPr>
      <w:sdt>
        <w:sdtPr>
          <w:rPr>
            <w:rStyle w:val="IntenseEmphasis"/>
          </w:rPr>
          <w:id w:val="-1445996020"/>
          <w:placeholder>
            <w:docPart w:val="48FC0C5F8CCE48D98D67F815DCE47BBA"/>
          </w:placeholder>
          <w:temporary/>
          <w:showingPlcHdr/>
        </w:sdtPr>
        <w:sdtEndPr>
          <w:rPr>
            <w:rStyle w:val="IntenseEmphasis"/>
          </w:rPr>
        </w:sdtEndPr>
        <w:sdtContent>
          <w:r>
            <w:rPr>
              <w:rStyle w:val="IntenseEmphasis"/>
            </w:rPr>
            <w:t>[Type your job title]</w:t>
          </w:r>
        </w:sdtContent>
      </w:sdt>
      <w:r>
        <w:rPr>
          <w:rStyle w:val="IntenseEmphasis"/>
        </w:rPr>
        <w:t xml:space="preserve"> </w:t>
      </w:r>
      <w:sdt>
        <w:sdtPr>
          <w:rPr>
            <w:rStyle w:val="Emphasis"/>
          </w:rPr>
          <w:id w:val="1853759523"/>
          <w:placeholder>
            <w:docPart w:val="3BBB138CFAF34B7B83EC98A9209C042C"/>
          </w:placeholder>
          <w:temporary/>
          <w:showingPlcHdr/>
        </w:sdtPr>
        <w:sdtEndPr>
          <w:rPr>
            <w:rStyle w:val="Emphasis"/>
          </w:rPr>
        </w:sdtEndPr>
        <w:sdtContent>
          <w:r>
            <w:rPr>
              <w:rStyle w:val="Emphasis"/>
            </w:rPr>
            <w:t>[Type the start date]</w:t>
          </w:r>
        </w:sdtContent>
      </w:sdt>
      <w:r>
        <w:rPr>
          <w:rStyle w:val="Emphasis"/>
        </w:rPr>
        <w:t xml:space="preserve"> – </w:t>
      </w:r>
      <w:sdt>
        <w:sdtPr>
          <w:rPr>
            <w:rStyle w:val="Emphasis"/>
          </w:rPr>
          <w:id w:val="682789267"/>
          <w:placeholder>
            <w:docPart w:val="6B9AB1AE6E6B460693FFF7909EF9CE0B"/>
          </w:placeholder>
          <w:temporary/>
          <w:showingPlcHdr/>
        </w:sdtPr>
        <w:sdtEndPr>
          <w:rPr>
            <w:rStyle w:val="Emphasis"/>
          </w:rPr>
        </w:sdtEndPr>
        <w:sdtContent>
          <w:r>
            <w:rPr>
              <w:rStyle w:val="Emphasis"/>
            </w:rPr>
            <w:t>[Type the end date]</w:t>
          </w:r>
        </w:sdtContent>
      </w:sdt>
    </w:p>
    <w:sdt>
      <w:sdtPr>
        <w:id w:val="685182028"/>
        <w:placeholder>
          <w:docPart w:val="352FA2899F624A46A88176B10E98847F"/>
        </w:placeholder>
        <w:temporary/>
        <w:showingPlcHdr/>
      </w:sdtPr>
      <w:sdtEndPr/>
      <w:sdtContent>
        <w:p w14:paraId="1F7F4F94" w14:textId="77777777" w:rsidR="003A7930" w:rsidRDefault="006C330A">
          <w:r>
            <w:t>[Type job responsibilities]</w:t>
          </w:r>
        </w:p>
      </w:sdtContent>
    </w:sdt>
    <w:p w14:paraId="721CAFF6" w14:textId="77777777" w:rsidR="003A7930" w:rsidRDefault="006C330A">
      <w:pPr>
        <w:pStyle w:val="SectionHeading"/>
      </w:pPr>
      <w:r>
        <w:t>Skills</w:t>
      </w:r>
    </w:p>
    <w:sdt>
      <w:sdtPr>
        <w:id w:val="1021907778"/>
        <w:placeholder>
          <w:docPart w:val="C5B4B2851312413DB9094C111CFF895C"/>
        </w:placeholder>
        <w:temporary/>
        <w:showingPlcHdr/>
      </w:sdtPr>
      <w:sdtEndPr/>
      <w:sdtContent>
        <w:p w14:paraId="51977058" w14:textId="77777777" w:rsidR="003A7930" w:rsidRDefault="006C330A">
          <w:pPr>
            <w:pStyle w:val="ListParagraph"/>
            <w:numPr>
              <w:ilvl w:val="0"/>
              <w:numId w:val="4"/>
            </w:numPr>
            <w:ind w:hanging="288"/>
          </w:pPr>
          <w:r>
            <w:t>[Type list of skills]</w:t>
          </w:r>
        </w:p>
      </w:sdtContent>
    </w:sdt>
    <w:p w14:paraId="39BDC319" w14:textId="77777777" w:rsidR="003A7930" w:rsidRDefault="003A7930">
      <w:pPr>
        <w:spacing w:line="276" w:lineRule="auto"/>
      </w:pPr>
    </w:p>
    <w:sectPr w:rsidR="003A7930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75287" w14:textId="77777777" w:rsidR="006C330A" w:rsidRDefault="006C330A">
      <w:pPr>
        <w:spacing w:after="0" w:line="240" w:lineRule="auto"/>
      </w:pPr>
      <w:r>
        <w:separator/>
      </w:r>
    </w:p>
  </w:endnote>
  <w:endnote w:type="continuationSeparator" w:id="0">
    <w:p w14:paraId="7468D023" w14:textId="77777777" w:rsidR="006C330A" w:rsidRDefault="006C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1A80" w14:textId="77777777" w:rsidR="003A7930" w:rsidRDefault="006C330A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891DD71" wp14:editId="5EE8E05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EBB7B0A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6F41EFC" wp14:editId="7E55832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59905B9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1959F07" wp14:editId="54028F0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CDAD522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" fillcolor="#d1282e [3215]" stroked="f">
              <w10:wrap anchorx="margin" anchory="margin"/>
            </v:rect>
          </w:pict>
        </mc:Fallback>
      </mc:AlternateContent>
    </w:r>
  </w:p>
  <w:p w14:paraId="38547E9C" w14:textId="77777777" w:rsidR="003A7930" w:rsidRDefault="006C330A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13513CD" wp14:editId="6C454B4E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9FE51C7" w14:textId="77777777" w:rsidR="003A7930" w:rsidRDefault="006C330A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013513C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14:paraId="29FE51C7" w14:textId="77777777" w:rsidR="003A7930" w:rsidRDefault="006C330A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6E50F" w14:textId="77777777" w:rsidR="006C330A" w:rsidRDefault="006C330A">
      <w:pPr>
        <w:spacing w:after="0" w:line="240" w:lineRule="auto"/>
      </w:pPr>
      <w:r>
        <w:separator/>
      </w:r>
    </w:p>
  </w:footnote>
  <w:footnote w:type="continuationSeparator" w:id="0">
    <w:p w14:paraId="094BD3ED" w14:textId="77777777" w:rsidR="006C330A" w:rsidRDefault="006C3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169F2" w14:textId="77777777" w:rsidR="003A7930" w:rsidRDefault="006C330A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966D324" wp14:editId="38BEEF5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F17268F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FF169C0" wp14:editId="3B72AF9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2EBFF2B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9C7CABD" wp14:editId="40B9910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0F96D80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" fillcolor="#d1282e [3215]" stroked="f">
              <w10:wrap anchorx="margin" anchory="margin"/>
            </v:rect>
          </w:pict>
        </mc:Fallback>
      </mc:AlternateContent>
    </w:r>
  </w:p>
  <w:p w14:paraId="151A72DC" w14:textId="77777777" w:rsidR="003A7930" w:rsidRDefault="003A79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F9"/>
    <w:rsid w:val="002979F9"/>
    <w:rsid w:val="003A7930"/>
    <w:rsid w:val="006C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FC467"/>
  <w15:docId w15:val="{E3EDDAB1-FA21-4730-8114-71E5AD2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371B78DA5F42AABEB83E4959825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D9847-DF0F-44B5-B53A-B03585C2EC95}"/>
      </w:docPartPr>
      <w:docPartBody>
        <w:p w:rsidR="00000000" w:rsidRDefault="00505040">
          <w:pPr>
            <w:pStyle w:val="7D371B78DA5F42AABEB83E49598254C6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B81FFA1B5F54D37B5CE1FDA6D639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B3E7-C577-45EC-964F-53F6E70DDFE4}"/>
      </w:docPartPr>
      <w:docPartBody>
        <w:p w:rsidR="00000000" w:rsidRDefault="00505040">
          <w:pPr>
            <w:pStyle w:val="EB81FFA1B5F54D37B5CE1FDA6D639266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59D975A7420442EA8C62912CB00A6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58377-3CBD-43C3-A89A-E9526811E43F}"/>
      </w:docPartPr>
      <w:docPartBody>
        <w:p w:rsidR="00000000" w:rsidRDefault="00505040">
          <w:pPr>
            <w:pStyle w:val="59D975A7420442EA8C62912CB00A6172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EFD82442DCBC44BA90DC8EDAD57A6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75DC0-1ABC-45CD-BB1B-1829F0BB4F0A}"/>
      </w:docPartPr>
      <w:docPartBody>
        <w:p w:rsidR="00000000" w:rsidRDefault="00505040">
          <w:pPr>
            <w:pStyle w:val="EFD82442DCBC44BA90DC8EDAD57A6A85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C5E107402EF94FB29D3FD8B7162E6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B575D-3D09-457B-B9E9-CB648BFB2389}"/>
      </w:docPartPr>
      <w:docPartBody>
        <w:p w:rsidR="00000000" w:rsidRDefault="00505040">
          <w:pPr>
            <w:pStyle w:val="C5E107402EF94FB29D3FD8B7162E6D00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6998573A0BA84DE6A552272B1AECE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496E9-3731-4ECE-83AA-0E0B25EA0D03}"/>
      </w:docPartPr>
      <w:docPartBody>
        <w:p w:rsidR="00000000" w:rsidRDefault="00505040">
          <w:pPr>
            <w:pStyle w:val="6998573A0BA84DE6A552272B1AECEC80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  <w:docPart>
      <w:docPartPr>
        <w:name w:val="BF9F2CFFB31841F692145F9AA11EE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54F6C-4462-428C-ACAF-4D1C5AEC6C81}"/>
      </w:docPartPr>
      <w:docPartBody>
        <w:p w:rsidR="00000000" w:rsidRDefault="00505040">
          <w:pPr>
            <w:pStyle w:val="BF9F2CFFB31841F692145F9AA11EEC10"/>
          </w:pPr>
          <w:r>
            <w:t>[Type list of accomplishments]</w:t>
          </w:r>
        </w:p>
      </w:docPartBody>
    </w:docPart>
    <w:docPart>
      <w:docPartPr>
        <w:name w:val="80E24C9A05C14E2FB358EAB87BCD5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711A-0AAB-4708-9943-E2A12EE59D52}"/>
      </w:docPartPr>
      <w:docPartBody>
        <w:p w:rsidR="00000000" w:rsidRDefault="00505040">
          <w:pPr>
            <w:pStyle w:val="80E24C9A05C14E2FB358EAB87BCD5BD9"/>
          </w:pPr>
          <w:r>
            <w:t>[Type the company name]</w:t>
          </w:r>
        </w:p>
      </w:docPartBody>
    </w:docPart>
    <w:docPart>
      <w:docPartPr>
        <w:name w:val="E74C6E920F9D4FC6B9387593266D5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12EF1-E044-4BBB-9014-8517BC797040}"/>
      </w:docPartPr>
      <w:docPartBody>
        <w:p w:rsidR="00000000" w:rsidRDefault="00505040">
          <w:pPr>
            <w:pStyle w:val="E74C6E920F9D4FC6B9387593266D538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6"/>
              <w:szCs w:val="26"/>
            </w:rPr>
            <w:t>[Type the company address]</w:t>
          </w:r>
        </w:p>
      </w:docPartBody>
    </w:docPart>
    <w:docPart>
      <w:docPartPr>
        <w:name w:val="48FC0C5F8CCE48D98D67F815DCE47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AA372-9F2A-44EE-9860-929A45DD2548}"/>
      </w:docPartPr>
      <w:docPartBody>
        <w:p w:rsidR="00000000" w:rsidRDefault="00505040">
          <w:pPr>
            <w:pStyle w:val="48FC0C5F8CCE48D98D67F815DCE47BBA"/>
          </w:pPr>
          <w:r>
            <w:rPr>
              <w:rStyle w:val="IntenseEmphasis"/>
            </w:rPr>
            <w:t xml:space="preserve">[Type </w:t>
          </w:r>
          <w:r>
            <w:rPr>
              <w:rStyle w:val="IntenseEmphasis"/>
            </w:rPr>
            <w:t>your job title]</w:t>
          </w:r>
        </w:p>
      </w:docPartBody>
    </w:docPart>
    <w:docPart>
      <w:docPartPr>
        <w:name w:val="3BBB138CFAF34B7B83EC98A9209C0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372DA-E175-4AC9-BE77-A8913686004D}"/>
      </w:docPartPr>
      <w:docPartBody>
        <w:p w:rsidR="00000000" w:rsidRDefault="00505040">
          <w:pPr>
            <w:pStyle w:val="3BBB138CFAF34B7B83EC98A9209C042C"/>
          </w:pPr>
          <w:r>
            <w:rPr>
              <w:rStyle w:val="Emphasis"/>
            </w:rPr>
            <w:t>[Type the start date]</w:t>
          </w:r>
        </w:p>
      </w:docPartBody>
    </w:docPart>
    <w:docPart>
      <w:docPartPr>
        <w:name w:val="6B9AB1AE6E6B460693FFF7909EF9C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8A754-6937-4F8A-A586-F9D50B12EAB2}"/>
      </w:docPartPr>
      <w:docPartBody>
        <w:p w:rsidR="00000000" w:rsidRDefault="00505040">
          <w:pPr>
            <w:pStyle w:val="6B9AB1AE6E6B460693FFF7909EF9CE0B"/>
          </w:pPr>
          <w:r>
            <w:rPr>
              <w:rStyle w:val="Emphasis"/>
            </w:rPr>
            <w:t>[Type the end date]</w:t>
          </w:r>
        </w:p>
      </w:docPartBody>
    </w:docPart>
    <w:docPart>
      <w:docPartPr>
        <w:name w:val="352FA2899F624A46A88176B10E988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F0F55-3EB6-4C7C-8E17-FA04B490C0F7}"/>
      </w:docPartPr>
      <w:docPartBody>
        <w:p w:rsidR="00000000" w:rsidRDefault="00505040">
          <w:pPr>
            <w:pStyle w:val="352FA2899F624A46A88176B10E98847F"/>
          </w:pPr>
          <w:r>
            <w:t>[Type job responsibilities]</w:t>
          </w:r>
        </w:p>
      </w:docPartBody>
    </w:docPart>
    <w:docPart>
      <w:docPartPr>
        <w:name w:val="C5B4B2851312413DB9094C111CFF8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C0A9C-7E30-4314-8C1B-632D065635A0}"/>
      </w:docPartPr>
      <w:docPartBody>
        <w:p w:rsidR="00000000" w:rsidRDefault="00505040">
          <w:pPr>
            <w:pStyle w:val="C5B4B2851312413DB9094C111CFF895C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40"/>
    <w:rsid w:val="0050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7D371B78DA5F42AABEB83E49598254C6">
    <w:name w:val="7D371B78DA5F42AABEB83E49598254C6"/>
  </w:style>
  <w:style w:type="paragraph" w:customStyle="1" w:styleId="EB81FFA1B5F54D37B5CE1FDA6D639266">
    <w:name w:val="EB81FFA1B5F54D37B5CE1FDA6D639266"/>
  </w:style>
  <w:style w:type="paragraph" w:customStyle="1" w:styleId="59D975A7420442EA8C62912CB00A6172">
    <w:name w:val="59D975A7420442EA8C62912CB00A6172"/>
  </w:style>
  <w:style w:type="paragraph" w:customStyle="1" w:styleId="EFD82442DCBC44BA90DC8EDAD57A6A85">
    <w:name w:val="EFD82442DCBC44BA90DC8EDAD57A6A85"/>
  </w:style>
  <w:style w:type="paragraph" w:customStyle="1" w:styleId="C5E107402EF94FB29D3FD8B7162E6D00">
    <w:name w:val="C5E107402EF94FB29D3FD8B7162E6D00"/>
  </w:style>
  <w:style w:type="paragraph" w:customStyle="1" w:styleId="6998573A0BA84DE6A552272B1AECEC80">
    <w:name w:val="6998573A0BA84DE6A552272B1AECEC80"/>
  </w:style>
  <w:style w:type="paragraph" w:customStyle="1" w:styleId="8BD4ED92703C43BC8D102D6D109092B4">
    <w:name w:val="8BD4ED92703C43BC8D102D6D109092B4"/>
  </w:style>
  <w:style w:type="paragraph" w:customStyle="1" w:styleId="18D99E9B609440AD9A2939F3536FAAA7">
    <w:name w:val="18D99E9B609440AD9A2939F3536FAAA7"/>
  </w:style>
  <w:style w:type="paragraph" w:customStyle="1" w:styleId="C579AF94322B49779174154C5B1639C2">
    <w:name w:val="C579AF94322B49779174154C5B1639C2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3256C7E373CD4EBBAF2B3FF9DEEFA5B6">
    <w:name w:val="3256C7E373CD4EBBAF2B3FF9DEEFA5B6"/>
  </w:style>
  <w:style w:type="paragraph" w:customStyle="1" w:styleId="BF9F2CFFB31841F692145F9AA11EEC10">
    <w:name w:val="BF9F2CFFB31841F692145F9AA11EEC10"/>
  </w:style>
  <w:style w:type="paragraph" w:customStyle="1" w:styleId="80E24C9A05C14E2FB358EAB87BCD5BD9">
    <w:name w:val="80E24C9A05C14E2FB358EAB87BCD5BD9"/>
  </w:style>
  <w:style w:type="paragraph" w:customStyle="1" w:styleId="E74C6E920F9D4FC6B9387593266D538C">
    <w:name w:val="E74C6E920F9D4FC6B9387593266D538C"/>
  </w:style>
  <w:style w:type="paragraph" w:customStyle="1" w:styleId="48FC0C5F8CCE48D98D67F815DCE47BBA">
    <w:name w:val="48FC0C5F8CCE48D98D67F815DCE47BBA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3BBB138CFAF34B7B83EC98A9209C042C">
    <w:name w:val="3BBB138CFAF34B7B83EC98A9209C042C"/>
  </w:style>
  <w:style w:type="paragraph" w:customStyle="1" w:styleId="6B9AB1AE6E6B460693FFF7909EF9CE0B">
    <w:name w:val="6B9AB1AE6E6B460693FFF7909EF9CE0B"/>
  </w:style>
  <w:style w:type="paragraph" w:customStyle="1" w:styleId="352FA2899F624A46A88176B10E98847F">
    <w:name w:val="352FA2899F624A46A88176B10E98847F"/>
  </w:style>
  <w:style w:type="paragraph" w:customStyle="1" w:styleId="C5B4B2851312413DB9094C111CFF895C">
    <w:name w:val="C5B4B2851312413DB9094C111CFF89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Osogbo, Osun State, Nigeria.</CompanyAddress>
  <CompanyPhone>+2348148047998</CompanyPhone>
  <CompanyFax/>
  <CompanyEmail>Abdulsalamolaide958@gmail.com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abdulsalam abdulqudus olaide</dc:creator>
  <cp:lastModifiedBy>Abdulsalam Abdulqudus</cp:lastModifiedBy>
  <cp:revision>1</cp:revision>
  <dcterms:created xsi:type="dcterms:W3CDTF">2024-09-29T07:30:00Z</dcterms:created>
  <dcterms:modified xsi:type="dcterms:W3CDTF">2024-09-29T07:37:00Z</dcterms:modified>
</cp:coreProperties>
</file>